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BA" w:rsidRPr="00774606" w:rsidRDefault="008259BA" w:rsidP="008259BA">
      <w:pPr>
        <w:pStyle w:val="a5"/>
        <w:spacing w:before="6000" w:after="0"/>
        <w:rPr>
          <w:lang w:val="en-US"/>
        </w:rPr>
      </w:pPr>
      <w:r>
        <w:rPr>
          <w:lang w:val="en-US"/>
        </w:rPr>
        <w:tab/>
      </w:r>
      <w:r w:rsidR="00774606">
        <w:t xml:space="preserve">Сервер обработки сообщений </w:t>
      </w:r>
      <w:r w:rsidR="00774606">
        <w:rPr>
          <w:lang w:val="en-US"/>
        </w:rPr>
        <w:t>E-message</w:t>
      </w:r>
    </w:p>
    <w:p w:rsidR="008259BA" w:rsidRDefault="008259BA" w:rsidP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260127"/>
        <w:docPartObj>
          <w:docPartGallery w:val="Table of Contents"/>
          <w:docPartUnique/>
        </w:docPartObj>
      </w:sdtPr>
      <w:sdtEndPr/>
      <w:sdtContent>
        <w:p w:rsidR="008259BA" w:rsidRDefault="008259BA" w:rsidP="008F7965">
          <w:pPr>
            <w:pStyle w:val="af3"/>
          </w:pPr>
          <w:r>
            <w:t>Оглавление</w:t>
          </w:r>
        </w:p>
        <w:p w:rsidR="008F7965" w:rsidRDefault="0032271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8259BA">
            <w:instrText xml:space="preserve"> TOC \o "1-3" \h \z \u </w:instrText>
          </w:r>
          <w:r>
            <w:fldChar w:fldCharType="separate"/>
          </w:r>
          <w:hyperlink w:anchor="_Toc98755088" w:history="1">
            <w:r w:rsidR="008F7965" w:rsidRPr="005F4238">
              <w:rPr>
                <w:rStyle w:val="af4"/>
                <w:noProof/>
              </w:rPr>
              <w:t>Бизнес-аналитика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_Toc98755088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89" w:history="1">
            <w:r w:rsidR="008F7965" w:rsidRPr="005F4238">
              <w:rPr>
                <w:rStyle w:val="af4"/>
                <w:noProof/>
              </w:rPr>
              <w:t>Актуальность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_Toc98755089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0" w:history="1">
            <w:r w:rsidR="008F7965" w:rsidRPr="005F4238">
              <w:rPr>
                <w:rStyle w:val="af4"/>
                <w:noProof/>
              </w:rPr>
              <w:t>Цели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_Toc98755090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1" w:history="1">
            <w:r w:rsidR="008F7965" w:rsidRPr="005F4238">
              <w:rPr>
                <w:rStyle w:val="af4"/>
                <w:noProof/>
              </w:rPr>
              <w:t>Границы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_Toc98755091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2" w:history="1">
            <w:r w:rsidR="008F7965" w:rsidRPr="005F4238">
              <w:rPr>
                <w:rStyle w:val="af4"/>
                <w:noProof/>
              </w:rPr>
              <w:t>Перечень пользователей и заинтересованных лиц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_Toc98755092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3" w:history="1">
            <w:r w:rsidR="008F7965" w:rsidRPr="005F4238">
              <w:rPr>
                <w:rStyle w:val="af4"/>
                <w:noProof/>
              </w:rPr>
              <w:t>Глоссарий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_Toc98755093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4" w:history="1">
            <w:r w:rsidR="008F7965" w:rsidRPr="005F4238">
              <w:rPr>
                <w:rStyle w:val="af4"/>
                <w:noProof/>
              </w:rPr>
              <w:t>Система из предметной области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_Toc98755094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5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1.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Бизнес-процессы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_Toc98755095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6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2.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Модель предметной области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_Toc98755096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7" w:history="1">
            <w:r w:rsidR="008F7965" w:rsidRPr="005F4238">
              <w:rPr>
                <w:rStyle w:val="af4"/>
                <w:noProof/>
              </w:rPr>
              <w:t>Системная аналитика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_Toc98755097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8" w:history="1">
            <w:r w:rsidR="008F7965" w:rsidRPr="005F4238">
              <w:rPr>
                <w:rStyle w:val="af4"/>
                <w:noProof/>
              </w:rPr>
              <w:t>Прецеденты и сценарии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_Toc98755098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099" w:history="1">
            <w:r w:rsidR="008F7965" w:rsidRPr="005F4238">
              <w:rPr>
                <w:rStyle w:val="af4"/>
                <w:noProof/>
              </w:rPr>
              <w:t>Требования проекта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_Toc98755099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0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1.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Бизнес-правила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_Toc98755100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1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2.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Атрибуты качества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_Toc98755101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3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2" w:history="1">
            <w:r w:rsidR="008F7965" w:rsidRPr="005F4238">
              <w:rPr>
                <w:rStyle w:val="af4"/>
                <w:noProof/>
                <w:snapToGrid w:val="0"/>
                <w:w w:val="0"/>
              </w:rPr>
              <w:t>3.</w:t>
            </w:r>
            <w:r w:rsidR="008F79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F7965" w:rsidRPr="005F4238">
              <w:rPr>
                <w:rStyle w:val="af4"/>
                <w:noProof/>
              </w:rPr>
              <w:t>Функциональные требования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_Toc98755102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3" w:history="1">
            <w:r w:rsidR="008F7965" w:rsidRPr="005F4238">
              <w:rPr>
                <w:rStyle w:val="af4"/>
                <w:noProof/>
              </w:rPr>
              <w:t>Пользовательский интерфейс (</w:t>
            </w:r>
            <w:r w:rsidR="008F7965" w:rsidRPr="005F4238">
              <w:rPr>
                <w:rStyle w:val="af4"/>
                <w:noProof/>
                <w:lang w:val="en-US"/>
              </w:rPr>
              <w:t>GUI</w:t>
            </w:r>
            <w:r w:rsidR="008F7965" w:rsidRPr="005F4238">
              <w:rPr>
                <w:rStyle w:val="af4"/>
                <w:noProof/>
              </w:rPr>
              <w:t xml:space="preserve"> </w:t>
            </w:r>
            <w:r w:rsidR="008F7965" w:rsidRPr="005F4238">
              <w:rPr>
                <w:rStyle w:val="af4"/>
                <w:noProof/>
                <w:lang w:val="en-US"/>
              </w:rPr>
              <w:t>or</w:t>
            </w:r>
            <w:r w:rsidR="008F7965" w:rsidRPr="005F4238">
              <w:rPr>
                <w:rStyle w:val="af4"/>
                <w:noProof/>
              </w:rPr>
              <w:t xml:space="preserve"> </w:t>
            </w:r>
            <w:r w:rsidR="008F7965" w:rsidRPr="005F4238">
              <w:rPr>
                <w:rStyle w:val="af4"/>
                <w:noProof/>
                <w:lang w:val="en-US"/>
              </w:rPr>
              <w:t>CLI</w:t>
            </w:r>
            <w:r w:rsidR="008F7965" w:rsidRPr="005F4238">
              <w:rPr>
                <w:rStyle w:val="af4"/>
                <w:noProof/>
              </w:rPr>
              <w:t>)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_Toc98755103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4" w:history="1">
            <w:r w:rsidR="008F7965" w:rsidRPr="005F4238">
              <w:rPr>
                <w:rStyle w:val="af4"/>
                <w:noProof/>
              </w:rPr>
              <w:t>Архитектура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_Toc98755104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5" w:history="1">
            <w:r w:rsidR="008F7965" w:rsidRPr="005F4238">
              <w:rPr>
                <w:rStyle w:val="af4"/>
                <w:noProof/>
              </w:rPr>
              <w:t>Интерфейс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_Toc98755105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6" w:history="1">
            <w:r w:rsidR="008F7965" w:rsidRPr="005F4238">
              <w:rPr>
                <w:rStyle w:val="af4"/>
                <w:noProof/>
              </w:rPr>
              <w:t>Проектирование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_Toc98755106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7" w:history="1">
            <w:r w:rsidR="008F7965" w:rsidRPr="005F4238">
              <w:rPr>
                <w:rStyle w:val="af4"/>
                <w:noProof/>
              </w:rPr>
              <w:t>Сервер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_Toc98755107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F7965" w:rsidRDefault="00BD6585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755108" w:history="1">
            <w:r w:rsidR="008F7965" w:rsidRPr="005F4238">
              <w:rPr>
                <w:rStyle w:val="af4"/>
                <w:noProof/>
              </w:rPr>
              <w:t>Клиент</w:t>
            </w:r>
            <w:r w:rsidR="008F7965">
              <w:rPr>
                <w:noProof/>
                <w:webHidden/>
              </w:rPr>
              <w:tab/>
            </w:r>
            <w:r w:rsidR="008F7965">
              <w:rPr>
                <w:noProof/>
                <w:webHidden/>
              </w:rPr>
              <w:fldChar w:fldCharType="begin"/>
            </w:r>
            <w:r w:rsidR="008F7965">
              <w:rPr>
                <w:noProof/>
                <w:webHidden/>
              </w:rPr>
              <w:instrText xml:space="preserve"> PAGEREF _Toc98755108 \h </w:instrText>
            </w:r>
            <w:r w:rsidR="008F7965">
              <w:rPr>
                <w:noProof/>
                <w:webHidden/>
              </w:rPr>
            </w:r>
            <w:r w:rsidR="008F7965">
              <w:rPr>
                <w:noProof/>
                <w:webHidden/>
              </w:rPr>
              <w:fldChar w:fldCharType="separate"/>
            </w:r>
            <w:r w:rsidR="009447A8">
              <w:rPr>
                <w:noProof/>
                <w:webHidden/>
              </w:rPr>
              <w:t>3</w:t>
            </w:r>
            <w:r w:rsidR="008F7965">
              <w:rPr>
                <w:noProof/>
                <w:webHidden/>
              </w:rPr>
              <w:fldChar w:fldCharType="end"/>
            </w:r>
          </w:hyperlink>
        </w:p>
        <w:p w:rsidR="008259BA" w:rsidRDefault="00322714">
          <w:r>
            <w:fldChar w:fldCharType="end"/>
          </w:r>
        </w:p>
      </w:sdtContent>
    </w:sdt>
    <w:p w:rsidR="008259BA" w:rsidRDefault="008259BA"/>
    <w:p w:rsidR="008259BA" w:rsidRDefault="008259BA">
      <w:pPr>
        <w:rPr>
          <w:rFonts w:eastAsia="Arial" w:cs="Times New Roman"/>
          <w:color w:val="000000"/>
          <w:sz w:val="32"/>
          <w:szCs w:val="32"/>
          <w:lang w:eastAsia="ru-RU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0" w:name="_Toc98755088"/>
      <w:r w:rsidRPr="008F7965">
        <w:lastRenderedPageBreak/>
        <w:t>Бизнес-аналитика</w:t>
      </w:r>
      <w:bookmarkEnd w:id="0"/>
    </w:p>
    <w:p w:rsidR="007362B2" w:rsidRPr="008F7965" w:rsidRDefault="007362B2" w:rsidP="008F7965">
      <w:pPr>
        <w:pStyle w:val="2"/>
      </w:pPr>
      <w:bookmarkStart w:id="1" w:name="_Toc98755091"/>
      <w:r w:rsidRPr="008F7965">
        <w:t>Границы проекта</w:t>
      </w:r>
      <w:bookmarkEnd w:id="1"/>
    </w:p>
    <w:p w:rsidR="00F40BEE" w:rsidRPr="0075377A" w:rsidRDefault="007362B2" w:rsidP="00F40BEE">
      <w:r w:rsidRPr="0075377A">
        <w:t>/</w:t>
      </w:r>
      <w:r>
        <w:t>*Указываем что мы делаем и что мы не делаем. То есть, очерчиваем зону ответственности проекта.*/</w:t>
      </w:r>
    </w:p>
    <w:p w:rsidR="0075377A" w:rsidRPr="0075377A" w:rsidRDefault="0075377A" w:rsidP="008F7965">
      <w:pPr>
        <w:pStyle w:val="2"/>
      </w:pPr>
      <w:bookmarkStart w:id="2" w:name="_Toc98755092"/>
      <w:r>
        <w:lastRenderedPageBreak/>
        <w:t>Перечень</w:t>
      </w:r>
      <w:r w:rsidR="008F6615">
        <w:t xml:space="preserve"> пользователей и</w:t>
      </w:r>
      <w:r>
        <w:t xml:space="preserve"> заинтересованных лиц</w:t>
      </w:r>
      <w:bookmarkEnd w:id="2"/>
    </w:p>
    <w:p w:rsidR="00822D84" w:rsidRDefault="00822D84" w:rsidP="008F7965">
      <w:pPr>
        <w:pStyle w:val="2"/>
      </w:pPr>
      <w:bookmarkStart w:id="3" w:name="_Toc98755093"/>
      <w:r>
        <w:t>Глоссарий</w:t>
      </w:r>
      <w:bookmarkEnd w:id="3"/>
    </w:p>
    <w:p w:rsidR="002D0DE4" w:rsidRDefault="006B2E41" w:rsidP="008F7965">
      <w:pPr>
        <w:pStyle w:val="2"/>
      </w:pPr>
      <w:bookmarkStart w:id="4" w:name="_Toc98755094"/>
      <w:r>
        <w:t>Система из предметной области</w:t>
      </w:r>
      <w:bookmarkEnd w:id="4"/>
    </w:p>
    <w:p w:rsidR="00822D84" w:rsidRPr="008F7965" w:rsidRDefault="00822D84" w:rsidP="008F7965">
      <w:pPr>
        <w:pStyle w:val="3"/>
      </w:pPr>
      <w:bookmarkStart w:id="5" w:name="_Toc98755095"/>
      <w:r w:rsidRPr="008F7965">
        <w:t>Бизнес-процессы</w:t>
      </w:r>
      <w:bookmarkEnd w:id="5"/>
    </w:p>
    <w:p w:rsidR="00822D84" w:rsidRPr="008F7965" w:rsidRDefault="00822D84" w:rsidP="008F7965">
      <w:pPr>
        <w:pStyle w:val="3"/>
      </w:pPr>
      <w:bookmarkStart w:id="6" w:name="_Toc98755096"/>
      <w:r w:rsidRPr="008F7965">
        <w:t>Модель предметной области</w:t>
      </w:r>
      <w:bookmarkEnd w:id="6"/>
    </w:p>
    <w:p w:rsidR="00E11073" w:rsidRDefault="00E11073" w:rsidP="008F7965">
      <w:pPr>
        <w:pStyle w:val="4"/>
      </w:pPr>
      <w:r w:rsidRPr="008F7965">
        <w:t>Диаграмма классов</w:t>
      </w:r>
    </w:p>
    <w:p w:rsidR="0079016E" w:rsidRDefault="0079016E" w:rsidP="0079016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287855" wp14:editId="3A9D2893">
            <wp:extent cx="1619250" cy="5915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79016E" w:rsidRDefault="0079016E" w:rsidP="0079016E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1</w:t>
        </w:r>
      </w:fldSimple>
      <w:r>
        <w:t xml:space="preserve"> — диаграмма классов приложения</w:t>
      </w:r>
    </w:p>
    <w:p w:rsidR="00E11073" w:rsidRDefault="00E11073" w:rsidP="008F7965">
      <w:pPr>
        <w:pStyle w:val="4"/>
      </w:pPr>
      <w:r w:rsidRPr="008F7965">
        <w:lastRenderedPageBreak/>
        <w:t>Диаграмма состояний</w:t>
      </w:r>
    </w:p>
    <w:p w:rsidR="00F40BEE" w:rsidRDefault="00F40BEE" w:rsidP="00F40BE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31169A" wp14:editId="503CD53B">
            <wp:extent cx="5114925" cy="75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char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6E" w:rsidRPr="00F40BEE" w:rsidRDefault="00F40BEE" w:rsidP="00F40BEE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2</w:t>
        </w:r>
      </w:fldSimple>
      <w:r w:rsidRPr="00F40BEE">
        <w:t xml:space="preserve"> —</w:t>
      </w:r>
      <w:r>
        <w:rPr>
          <w:lang w:val="en-US"/>
        </w:rPr>
        <w:t xml:space="preserve"> </w:t>
      </w:r>
      <w:r>
        <w:t>диаграмма состояний сообщения</w:t>
      </w:r>
    </w:p>
    <w:p w:rsidR="007362B2" w:rsidRDefault="007362B2" w:rsidP="007362B2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62B2" w:rsidRPr="008F7965" w:rsidRDefault="007362B2" w:rsidP="008F7965">
      <w:pPr>
        <w:pStyle w:val="1"/>
      </w:pPr>
      <w:bookmarkStart w:id="7" w:name="_Toc98755097"/>
      <w:r>
        <w:lastRenderedPageBreak/>
        <w:t>Системная аналитика</w:t>
      </w:r>
      <w:bookmarkEnd w:id="7"/>
    </w:p>
    <w:p w:rsidR="00EB2970" w:rsidRDefault="00EB2970" w:rsidP="008F7965">
      <w:pPr>
        <w:pStyle w:val="2"/>
      </w:pPr>
      <w:bookmarkStart w:id="8" w:name="_Toc98755098"/>
      <w:r>
        <w:t xml:space="preserve">Прецеденты и </w:t>
      </w:r>
      <w:r w:rsidRPr="00EB2970">
        <w:t>сценарии</w:t>
      </w:r>
      <w:bookmarkEnd w:id="8"/>
    </w:p>
    <w:p w:rsidR="00C94AA0" w:rsidRDefault="00C94AA0" w:rsidP="00C94AA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D61786" wp14:editId="68511BBC">
            <wp:extent cx="6152515" cy="591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0" w:rsidRPr="00C94AA0" w:rsidRDefault="00C94AA0" w:rsidP="00C94AA0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3</w:t>
        </w:r>
      </w:fldSimple>
      <w:r>
        <w:t xml:space="preserve"> — диаграмма прецедентов приложения</w:t>
      </w:r>
    </w:p>
    <w:p w:rsidR="00822D84" w:rsidRDefault="00822D84" w:rsidP="008F7965">
      <w:pPr>
        <w:pStyle w:val="2"/>
      </w:pPr>
      <w:bookmarkStart w:id="9" w:name="_Toc98755099"/>
      <w:r>
        <w:t>Требования проекта</w:t>
      </w:r>
      <w:bookmarkEnd w:id="9"/>
    </w:p>
    <w:p w:rsidR="007362B2" w:rsidRDefault="007362B2" w:rsidP="007362B2">
      <w:r>
        <w:t>/*Взгляд на систему изнутри, более чёткое описание модели, полученной в бизнес-анализе, и описание архитектурных решений, необходимых для её реализации*/</w:t>
      </w:r>
    </w:p>
    <w:p w:rsidR="003D44F0" w:rsidRDefault="00E11073" w:rsidP="008F7965">
      <w:pPr>
        <w:pStyle w:val="3"/>
        <w:numPr>
          <w:ilvl w:val="0"/>
          <w:numId w:val="23"/>
        </w:numPr>
      </w:pPr>
      <w:bookmarkStart w:id="10" w:name="_Toc98755100"/>
      <w:r>
        <w:t>Бизнес-правила</w:t>
      </w:r>
      <w:bookmarkEnd w:id="10"/>
    </w:p>
    <w:p w:rsidR="0075377A" w:rsidRPr="0075377A" w:rsidRDefault="0075377A" w:rsidP="0075377A">
      <w:r>
        <w:t>/*Перечень условий, ограничений, правил, проистекающих непосредственно из предметной области*/</w:t>
      </w:r>
    </w:p>
    <w:p w:rsidR="00E11073" w:rsidRDefault="00E11073" w:rsidP="008F7965">
      <w:pPr>
        <w:pStyle w:val="3"/>
      </w:pPr>
      <w:bookmarkStart w:id="11" w:name="_Toc98755101"/>
      <w:r>
        <w:lastRenderedPageBreak/>
        <w:t>Атрибуты качества</w:t>
      </w:r>
      <w:bookmarkEnd w:id="11"/>
    </w:p>
    <w:p w:rsidR="0075377A" w:rsidRDefault="0075377A" w:rsidP="0075377A">
      <w:r>
        <w:t>/*Перечень качественных характеристик системы, которые необходимо реализовать и которые по возможности должны быть измерены в количественных мерах*/</w:t>
      </w:r>
    </w:p>
    <w:p w:rsidR="00F40BEE" w:rsidRDefault="00F40BEE" w:rsidP="0075377A">
      <w:r>
        <w:rPr>
          <w:b/>
        </w:rPr>
        <w:t xml:space="preserve">Атрибуты.Производительность.Многопоточность. </w:t>
      </w:r>
      <w:r>
        <w:t>Приложение должно эффективно распараллеливать производимые процессы.</w:t>
      </w:r>
    </w:p>
    <w:p w:rsidR="001725F5" w:rsidRPr="001725F5" w:rsidRDefault="001725F5" w:rsidP="0075377A">
      <w:r>
        <w:rPr>
          <w:b/>
        </w:rPr>
        <w:t>Атрибуты.Производительность.</w:t>
      </w:r>
      <w:r w:rsidR="008E0A13">
        <w:rPr>
          <w:b/>
        </w:rPr>
        <w:t>Доступ к модели</w:t>
      </w:r>
      <w:r>
        <w:rPr>
          <w:b/>
        </w:rPr>
        <w:t xml:space="preserve">. </w:t>
      </w:r>
      <w:r>
        <w:t xml:space="preserve">Приложение должно кэшировать состояние модели в </w:t>
      </w:r>
      <w:r>
        <w:rPr>
          <w:lang w:val="en-US"/>
        </w:rPr>
        <w:t>in</w:t>
      </w:r>
      <w:r w:rsidRPr="001725F5">
        <w:t xml:space="preserve"> </w:t>
      </w:r>
      <w:r>
        <w:rPr>
          <w:lang w:val="en-US"/>
        </w:rPr>
        <w:t>memory</w:t>
      </w:r>
      <w:r w:rsidRPr="001725F5">
        <w:t xml:space="preserve"> </w:t>
      </w:r>
      <w:r>
        <w:rPr>
          <w:lang w:val="en-US"/>
        </w:rPr>
        <w:t>database</w:t>
      </w:r>
      <w:r>
        <w:t>.</w:t>
      </w:r>
    </w:p>
    <w:p w:rsidR="0075377A" w:rsidRDefault="0075377A" w:rsidP="008F7965">
      <w:pPr>
        <w:pStyle w:val="3"/>
      </w:pPr>
      <w:bookmarkStart w:id="12" w:name="_Toc98755102"/>
      <w:r>
        <w:t>Функциональные требования</w:t>
      </w:r>
      <w:bookmarkEnd w:id="12"/>
    </w:p>
    <w:p w:rsidR="0075377A" w:rsidRDefault="0075377A" w:rsidP="0075377A">
      <w:r>
        <w:t>/*Свойства и условия, которыми должны обладать конкретные функции системы*/</w:t>
      </w:r>
    </w:p>
    <w:p w:rsidR="00F40BEE" w:rsidRDefault="00F40BEE" w:rsidP="0075377A">
      <w:r>
        <w:rPr>
          <w:b/>
        </w:rPr>
        <w:t xml:space="preserve">Функции.Обслуживание Соединений. </w:t>
      </w:r>
      <w:r>
        <w:t>Приложение должно слушать указанный в конфигурации порт, при этом иметь множество процессов (на том же или других узлах), обслуживающих запросы клиентов.</w:t>
      </w:r>
    </w:p>
    <w:p w:rsidR="00F40BEE" w:rsidRDefault="00F40BEE" w:rsidP="0075377A">
      <w:r>
        <w:rPr>
          <w:b/>
        </w:rPr>
        <w:t xml:space="preserve">Функция.Процессы-обработчики. </w:t>
      </w:r>
      <w:r>
        <w:t>Количество процессов, обрабатывающих входящие запросы задаётся перед запуском сервера из конфигурационного файла.</w:t>
      </w:r>
    </w:p>
    <w:p w:rsidR="00C05E20" w:rsidRDefault="00C05E20" w:rsidP="0075377A">
      <w:r>
        <w:rPr>
          <w:b/>
        </w:rPr>
        <w:t xml:space="preserve">Диалог.Удаление. </w:t>
      </w:r>
      <w:r>
        <w:t>Клиенты имеют право только выйти из диалога. Если в диалоге не осталось участников, то он автоматически удаляется со всеми содержащимися сообщениями.</w:t>
      </w:r>
    </w:p>
    <w:p w:rsidR="00C05E20" w:rsidRDefault="00C05E20" w:rsidP="0075377A">
      <w:r>
        <w:rPr>
          <w:b/>
        </w:rPr>
        <w:t xml:space="preserve">Соообщение.Удаление. </w:t>
      </w:r>
      <w:r>
        <w:t>При удалении сообщения автоматически уничтожаются его артефакты при наличии.</w:t>
      </w:r>
    </w:p>
    <w:p w:rsidR="00123E87" w:rsidRDefault="00123E87">
      <w:pPr>
        <w:rPr>
          <w:rFonts w:eastAsiaTheme="majorEastAsia" w:cs="Times New Roman"/>
          <w:b/>
          <w:bCs/>
          <w:sz w:val="28"/>
          <w:szCs w:val="28"/>
        </w:rPr>
      </w:pPr>
      <w:r>
        <w:br w:type="page"/>
      </w:r>
    </w:p>
    <w:p w:rsidR="008F7965" w:rsidRDefault="008F7965" w:rsidP="008F7965">
      <w:pPr>
        <w:pStyle w:val="2"/>
      </w:pPr>
      <w:bookmarkStart w:id="13" w:name="_Toc98755104"/>
      <w:r>
        <w:lastRenderedPageBreak/>
        <w:t>Архитектура</w:t>
      </w:r>
      <w:bookmarkEnd w:id="13"/>
    </w:p>
    <w:p w:rsidR="00B05FC0" w:rsidRDefault="00B05FC0" w:rsidP="00B05FC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D6C0664" wp14:editId="643E2595">
            <wp:extent cx="6105525" cy="107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рхитектура приложения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E7" w:rsidRPr="001670E7" w:rsidRDefault="00B05FC0" w:rsidP="001670E7">
      <w:pPr>
        <w:pStyle w:val="aa"/>
      </w:pPr>
      <w:r>
        <w:t xml:space="preserve">Рисунок </w:t>
      </w:r>
      <w:fldSimple w:instr=" SEQ Рисунок \* ARABIC ">
        <w:r w:rsidR="001670E7">
          <w:rPr>
            <w:noProof/>
          </w:rPr>
          <w:t>4</w:t>
        </w:r>
      </w:fldSimple>
      <w:r>
        <w:t xml:space="preserve"> — архитектура</w:t>
      </w:r>
      <w:r w:rsidR="001670E7" w:rsidRPr="001670E7">
        <w:t xml:space="preserve"> </w:t>
      </w:r>
      <w:r w:rsidR="001670E7">
        <w:t>кода</w:t>
      </w:r>
      <w:r>
        <w:t xml:space="preserve"> серверного приложения</w:t>
      </w:r>
    </w:p>
    <w:p w:rsidR="00B05FC0" w:rsidRDefault="00B05FC0" w:rsidP="00B05FC0">
      <w:r>
        <w:tab/>
        <w:t>Приложение состоит из слоёв: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Представление — слой, отвечающий за общение с клиентами, сериализацию сущностей модели в человекочитаемое представление;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Контроллер — предоставляет интерфейс воздействия на модель слою представления. Отвечает за сложную логику обработки сущностей — каждая функция может вызвать одну или несколько команд слоя сервисов как для декларированной, так и для других сущностей.</w:t>
      </w:r>
    </w:p>
    <w:p w:rsidR="00B05FC0" w:rsidRDefault="00B05FC0" w:rsidP="00B05FC0">
      <w:pPr>
        <w:pStyle w:val="a3"/>
        <w:numPr>
          <w:ilvl w:val="0"/>
          <w:numId w:val="26"/>
        </w:numPr>
      </w:pPr>
      <w:r>
        <w:t>Сервис — модули данного слоя предоставляют перечень атомарных и не связанных друг с другом функций, направленных на изменение состояния одной декларированной сущности;</w:t>
      </w:r>
    </w:p>
    <w:p w:rsidR="004C596E" w:rsidRDefault="00B05FC0" w:rsidP="004C596E">
      <w:pPr>
        <w:pStyle w:val="a3"/>
        <w:numPr>
          <w:ilvl w:val="0"/>
          <w:numId w:val="26"/>
        </w:numPr>
      </w:pPr>
      <w:r>
        <w:t xml:space="preserve">Репозиторий — функции данного слоя занимаются чтением/записью сущностей модели </w:t>
      </w:r>
      <w:r w:rsidR="004C596E">
        <w:t>в постоянную память и кэш.</w:t>
      </w:r>
    </w:p>
    <w:p w:rsidR="001670E7" w:rsidRDefault="001670E7" w:rsidP="001670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8524483" wp14:editId="071B5D10">
            <wp:extent cx="4676775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рхитектура приложения-Страница 2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0E7" w:rsidRDefault="001670E7" w:rsidP="001670E7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1670E7">
        <w:t xml:space="preserve"> — </w:t>
      </w:r>
      <w:r>
        <w:t>граф управляющих и информационных связей приложения</w:t>
      </w:r>
    </w:p>
    <w:p w:rsidR="001670E7" w:rsidRDefault="001670E7" w:rsidP="001670E7">
      <w:r>
        <w:tab/>
        <w:t xml:space="preserve">Процесс, слушающий сокет, выполняет инициализацию приложения, создаёт </w:t>
      </w:r>
      <w:r>
        <w:rPr>
          <w:lang w:val="en-US"/>
        </w:rPr>
        <w:t>N</w:t>
      </w:r>
      <w:r w:rsidRPr="001670E7">
        <w:t xml:space="preserve"> </w:t>
      </w:r>
      <w:r>
        <w:t xml:space="preserve">принимающих процессов, где </w:t>
      </w:r>
      <w:r>
        <w:rPr>
          <w:lang w:val="en-US"/>
        </w:rPr>
        <w:t>N</w:t>
      </w:r>
      <w:r w:rsidRPr="001670E7">
        <w:t xml:space="preserve"> </w:t>
      </w:r>
      <w:r>
        <w:t>–</w:t>
      </w:r>
      <w:r w:rsidRPr="001670E7">
        <w:t xml:space="preserve"> </w:t>
      </w:r>
      <w:r>
        <w:t>число, прочитанное из конфигурационного файла.</w:t>
      </w:r>
    </w:p>
    <w:p w:rsidR="001670E7" w:rsidRDefault="001670E7" w:rsidP="001670E7">
      <w:r>
        <w:tab/>
        <w:t>Каждый принимающий процесс занимается обслуживанием клиентских запросов —вызов функции контроллера, соответствующей поступившему сообщению.</w:t>
      </w:r>
    </w:p>
    <w:p w:rsidR="009E2045" w:rsidRDefault="008F7965" w:rsidP="008F7965">
      <w:pPr>
        <w:pStyle w:val="2"/>
      </w:pPr>
      <w:bookmarkStart w:id="14" w:name="_Toc98755105"/>
      <w:r>
        <w:lastRenderedPageBreak/>
        <w:t>Интерфейс</w:t>
      </w:r>
      <w:bookmarkEnd w:id="14"/>
    </w:p>
    <w:p w:rsidR="004C596E" w:rsidRDefault="004C596E" w:rsidP="004C596E">
      <w:r>
        <w:tab/>
        <w:t xml:space="preserve">Интерфейс приложения построен на передаче от клиента по </w:t>
      </w:r>
      <w:r>
        <w:rPr>
          <w:lang w:val="en-US"/>
        </w:rPr>
        <w:t>TCP</w:t>
      </w:r>
      <w:r w:rsidRPr="004C596E">
        <w:t>-</w:t>
      </w:r>
      <w:r>
        <w:t>соединению списка, содержащего:</w:t>
      </w:r>
    </w:p>
    <w:p w:rsidR="004C596E" w:rsidRDefault="004C596E" w:rsidP="004C596E">
      <w:pPr>
        <w:pStyle w:val="a3"/>
        <w:numPr>
          <w:ilvl w:val="0"/>
          <w:numId w:val="27"/>
        </w:numPr>
      </w:pPr>
      <w:r>
        <w:t>Название действия, например, прочитать сообщение, отправить сообщение и т.д;</w:t>
      </w:r>
    </w:p>
    <w:p w:rsidR="004C596E" w:rsidRDefault="004C596E" w:rsidP="004C596E">
      <w:pPr>
        <w:pStyle w:val="a3"/>
        <w:numPr>
          <w:ilvl w:val="0"/>
          <w:numId w:val="27"/>
        </w:numPr>
      </w:pPr>
      <w:r>
        <w:t>Перечень входных аргументов: объекты, идентификаторы, содержимое полей.</w:t>
      </w:r>
    </w:p>
    <w:p w:rsidR="004C596E" w:rsidRDefault="004C596E" w:rsidP="004C596E">
      <w:r>
        <w:tab/>
      </w:r>
      <w:r>
        <w:t>Информация пересылается в текстовом виде.</w:t>
      </w:r>
    </w:p>
    <w:p w:rsidR="004C596E" w:rsidRDefault="00C94AA0" w:rsidP="004C596E">
      <w:r>
        <w:rPr>
          <w:lang w:val="en-US"/>
        </w:rPr>
        <w:tab/>
      </w:r>
      <w:r>
        <w:t>Сервер, получив запрос и выполнив его обработку присылает пользователю один из ответов:</w:t>
      </w:r>
    </w:p>
    <w:p w:rsidR="00C94AA0" w:rsidRPr="00C94AA0" w:rsidRDefault="00C94AA0" w:rsidP="00C94AA0">
      <w:pPr>
        <w:pStyle w:val="a3"/>
        <w:numPr>
          <w:ilvl w:val="0"/>
          <w:numId w:val="28"/>
        </w:numPr>
      </w:pPr>
      <w:r>
        <w:rPr>
          <w:lang w:val="en-US"/>
        </w:rPr>
        <w:t>ok;</w:t>
      </w:r>
    </w:p>
    <w:p w:rsidR="00C94AA0" w:rsidRPr="00C94AA0" w:rsidRDefault="00C94AA0" w:rsidP="00C94AA0">
      <w:pPr>
        <w:pStyle w:val="a3"/>
        <w:numPr>
          <w:ilvl w:val="0"/>
          <w:numId w:val="28"/>
        </w:numPr>
      </w:pPr>
      <w:r>
        <w:rPr>
          <w:lang w:val="en-US"/>
        </w:rPr>
        <w:t>error, reasonMsg.</w:t>
      </w:r>
    </w:p>
    <w:p w:rsidR="009E2045" w:rsidRPr="008259BA" w:rsidRDefault="009E2045" w:rsidP="009E2045">
      <w:pPr>
        <w:rPr>
          <w:rFonts w:eastAsia="Arial" w:cs="Times New Roman"/>
          <w:color w:val="000000"/>
          <w:sz w:val="32"/>
          <w:szCs w:val="32"/>
          <w:lang w:eastAsia="ru-RU"/>
        </w:rPr>
      </w:pPr>
      <w:r w:rsidRPr="008259BA">
        <w:br w:type="page"/>
      </w:r>
    </w:p>
    <w:p w:rsidR="008F7965" w:rsidRDefault="008F7965" w:rsidP="008F7965">
      <w:pPr>
        <w:pStyle w:val="1"/>
      </w:pPr>
      <w:bookmarkStart w:id="15" w:name="_Toc98755106"/>
      <w:r>
        <w:lastRenderedPageBreak/>
        <w:t>Проектирование</w:t>
      </w:r>
      <w:bookmarkEnd w:id="15"/>
    </w:p>
    <w:p w:rsidR="00DC6027" w:rsidRDefault="00383055" w:rsidP="00383055">
      <w:pPr>
        <w:pStyle w:val="3"/>
        <w:numPr>
          <w:ilvl w:val="0"/>
          <w:numId w:val="29"/>
        </w:numPr>
      </w:pPr>
      <w:r>
        <w:t>Разработка алгоритмов</w:t>
      </w:r>
    </w:p>
    <w:p w:rsidR="00383055" w:rsidRDefault="00383055" w:rsidP="00383055">
      <w:pPr>
        <w:pStyle w:val="4"/>
      </w:pPr>
      <w:r>
        <w:t>Генерация принимающих процессов</w:t>
      </w:r>
    </w:p>
    <w:p w:rsidR="00383055" w:rsidRPr="00383055" w:rsidRDefault="00383055" w:rsidP="00383055">
      <w:pPr>
        <w:ind w:left="360"/>
      </w:pPr>
      <w:bookmarkStart w:id="16" w:name="_GoBack"/>
      <w:bookmarkEnd w:id="16"/>
    </w:p>
    <w:p w:rsidR="00383055" w:rsidRPr="00383055" w:rsidRDefault="00383055" w:rsidP="00383055"/>
    <w:p w:rsidR="00383055" w:rsidRPr="00383055" w:rsidRDefault="00383055" w:rsidP="00383055">
      <w:pPr>
        <w:pStyle w:val="3"/>
      </w:pPr>
      <w:r>
        <w:t>Кодирование и отладка</w:t>
      </w:r>
    </w:p>
    <w:sectPr w:rsidR="00383055" w:rsidRPr="00383055" w:rsidSect="00363EED">
      <w:headerReference w:type="default" r:id="rId13"/>
      <w:foot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585" w:rsidRDefault="00BD6585" w:rsidP="005461AA">
      <w:pPr>
        <w:spacing w:after="0" w:line="240" w:lineRule="auto"/>
      </w:pPr>
      <w:r>
        <w:separator/>
      </w:r>
    </w:p>
  </w:endnote>
  <w:endnote w:type="continuationSeparator" w:id="0">
    <w:p w:rsidR="00BD6585" w:rsidRDefault="00BD6585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BD6585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0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585" w:rsidRDefault="00BD6585" w:rsidP="005461AA">
      <w:pPr>
        <w:spacing w:after="0" w:line="240" w:lineRule="auto"/>
      </w:pPr>
      <w:r>
        <w:separator/>
      </w:r>
    </w:p>
  </w:footnote>
  <w:footnote w:type="continuationSeparator" w:id="0">
    <w:p w:rsidR="00BD6585" w:rsidRDefault="00BD6585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3C3"/>
    <w:multiLevelType w:val="hybridMultilevel"/>
    <w:tmpl w:val="24506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BB4"/>
    <w:multiLevelType w:val="hybridMultilevel"/>
    <w:tmpl w:val="C71E4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AA1021A"/>
    <w:multiLevelType w:val="hybridMultilevel"/>
    <w:tmpl w:val="AD5C3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909D9"/>
    <w:multiLevelType w:val="hybridMultilevel"/>
    <w:tmpl w:val="038EC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C7EE8"/>
    <w:multiLevelType w:val="hybridMultilevel"/>
    <w:tmpl w:val="1C9AC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B12D4"/>
    <w:multiLevelType w:val="hybridMultilevel"/>
    <w:tmpl w:val="19F2BB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239E2"/>
    <w:multiLevelType w:val="multilevel"/>
    <w:tmpl w:val="9CBE9C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76F32"/>
    <w:multiLevelType w:val="hybridMultilevel"/>
    <w:tmpl w:val="62D4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82A67"/>
    <w:multiLevelType w:val="multilevel"/>
    <w:tmpl w:val="3556AA1E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3"/>
  </w:num>
  <w:num w:numId="7">
    <w:abstractNumId w:val="12"/>
  </w:num>
  <w:num w:numId="8">
    <w:abstractNumId w:val="11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0"/>
  </w:num>
  <w:num w:numId="26">
    <w:abstractNumId w:val="14"/>
  </w:num>
  <w:num w:numId="27">
    <w:abstractNumId w:val="0"/>
  </w:num>
  <w:num w:numId="28">
    <w:abstractNumId w:val="3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7A8"/>
    <w:rsid w:val="00012FEE"/>
    <w:rsid w:val="000A5096"/>
    <w:rsid w:val="000D1F5E"/>
    <w:rsid w:val="00110A61"/>
    <w:rsid w:val="00113C1E"/>
    <w:rsid w:val="00123E87"/>
    <w:rsid w:val="00145CEC"/>
    <w:rsid w:val="00153453"/>
    <w:rsid w:val="00160BDF"/>
    <w:rsid w:val="001670E7"/>
    <w:rsid w:val="00170984"/>
    <w:rsid w:val="001725F5"/>
    <w:rsid w:val="001B45C9"/>
    <w:rsid w:val="002548C3"/>
    <w:rsid w:val="00273FE1"/>
    <w:rsid w:val="002773AF"/>
    <w:rsid w:val="002B068A"/>
    <w:rsid w:val="002C6459"/>
    <w:rsid w:val="002D0DE4"/>
    <w:rsid w:val="002D2D4A"/>
    <w:rsid w:val="00322714"/>
    <w:rsid w:val="00332FFF"/>
    <w:rsid w:val="003477A9"/>
    <w:rsid w:val="00363EED"/>
    <w:rsid w:val="00383055"/>
    <w:rsid w:val="003A613B"/>
    <w:rsid w:val="003B3F1D"/>
    <w:rsid w:val="003D44F0"/>
    <w:rsid w:val="003D554D"/>
    <w:rsid w:val="003F2051"/>
    <w:rsid w:val="003F2602"/>
    <w:rsid w:val="004276AC"/>
    <w:rsid w:val="004C596E"/>
    <w:rsid w:val="004E66B7"/>
    <w:rsid w:val="00521A91"/>
    <w:rsid w:val="00525D17"/>
    <w:rsid w:val="005461AA"/>
    <w:rsid w:val="005825B1"/>
    <w:rsid w:val="005C40FB"/>
    <w:rsid w:val="005E018E"/>
    <w:rsid w:val="0062696B"/>
    <w:rsid w:val="00635FE1"/>
    <w:rsid w:val="006B2E41"/>
    <w:rsid w:val="00713F1E"/>
    <w:rsid w:val="00725927"/>
    <w:rsid w:val="00730DF9"/>
    <w:rsid w:val="007362B2"/>
    <w:rsid w:val="0075377A"/>
    <w:rsid w:val="00774606"/>
    <w:rsid w:val="0079016E"/>
    <w:rsid w:val="007D150B"/>
    <w:rsid w:val="00822D84"/>
    <w:rsid w:val="008259BA"/>
    <w:rsid w:val="008356FA"/>
    <w:rsid w:val="00844E99"/>
    <w:rsid w:val="0088411A"/>
    <w:rsid w:val="008A3E76"/>
    <w:rsid w:val="008E0A13"/>
    <w:rsid w:val="008F6615"/>
    <w:rsid w:val="008F7965"/>
    <w:rsid w:val="009447A8"/>
    <w:rsid w:val="00945D2F"/>
    <w:rsid w:val="0098340C"/>
    <w:rsid w:val="009C6D96"/>
    <w:rsid w:val="009E2045"/>
    <w:rsid w:val="00A217A7"/>
    <w:rsid w:val="00A877EB"/>
    <w:rsid w:val="00AB303E"/>
    <w:rsid w:val="00AD5A77"/>
    <w:rsid w:val="00AF6731"/>
    <w:rsid w:val="00B05FC0"/>
    <w:rsid w:val="00B10710"/>
    <w:rsid w:val="00B14640"/>
    <w:rsid w:val="00B51545"/>
    <w:rsid w:val="00B766B6"/>
    <w:rsid w:val="00BC1ACE"/>
    <w:rsid w:val="00BC48F3"/>
    <w:rsid w:val="00BD6585"/>
    <w:rsid w:val="00BE71B2"/>
    <w:rsid w:val="00C05E20"/>
    <w:rsid w:val="00C067F6"/>
    <w:rsid w:val="00C27BE6"/>
    <w:rsid w:val="00C7500F"/>
    <w:rsid w:val="00C94AA0"/>
    <w:rsid w:val="00CA3F4F"/>
    <w:rsid w:val="00CB26F8"/>
    <w:rsid w:val="00CF41BD"/>
    <w:rsid w:val="00D20850"/>
    <w:rsid w:val="00D21F7E"/>
    <w:rsid w:val="00D474AC"/>
    <w:rsid w:val="00D527CF"/>
    <w:rsid w:val="00D84CA0"/>
    <w:rsid w:val="00DB7611"/>
    <w:rsid w:val="00DC2BF4"/>
    <w:rsid w:val="00DC6027"/>
    <w:rsid w:val="00DF7977"/>
    <w:rsid w:val="00E0049E"/>
    <w:rsid w:val="00E11073"/>
    <w:rsid w:val="00E67836"/>
    <w:rsid w:val="00EB2970"/>
    <w:rsid w:val="00EC53B5"/>
    <w:rsid w:val="00ED4727"/>
    <w:rsid w:val="00F03A83"/>
    <w:rsid w:val="00F07C70"/>
    <w:rsid w:val="00F40BEE"/>
    <w:rsid w:val="00F828A8"/>
    <w:rsid w:val="00FB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30056"/>
  <w15:docId w15:val="{AFD95C94-75D3-4389-A157-73F0E38B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CE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7965"/>
    <w:pPr>
      <w:keepNext/>
      <w:keepLines/>
      <w:spacing w:before="480" w:after="0"/>
      <w:jc w:val="center"/>
      <w:outlineLvl w:val="0"/>
    </w:pPr>
    <w:rPr>
      <w:rFonts w:eastAsiaTheme="majorEastAsia" w:cs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7965"/>
    <w:pPr>
      <w:keepNext/>
      <w:keepLines/>
      <w:spacing w:before="200" w:after="0"/>
      <w:outlineLvl w:val="1"/>
    </w:pPr>
    <w:rPr>
      <w:rFonts w:eastAsiaTheme="majorEastAsia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7965"/>
    <w:pPr>
      <w:keepNext/>
      <w:keepLines/>
      <w:numPr>
        <w:numId w:val="11"/>
      </w:numPr>
      <w:spacing w:before="200" w:after="0"/>
      <w:outlineLvl w:val="2"/>
    </w:pPr>
    <w:rPr>
      <w:rFonts w:eastAsiaTheme="majorEastAsia" w:cs="Times New Roman"/>
      <w:b/>
      <w:bCs/>
      <w:sz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8F7965"/>
    <w:pPr>
      <w:numPr>
        <w:ilvl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965"/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2B068A"/>
    <w:pPr>
      <w:spacing w:after="240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2B068A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next w:val="a"/>
    <w:link w:val="ab"/>
    <w:uiPriority w:val="35"/>
    <w:unhideWhenUsed/>
    <w:qFormat/>
    <w:rsid w:val="008F7965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24"/>
      <w:szCs w:val="18"/>
    </w:rPr>
  </w:style>
  <w:style w:type="paragraph" w:customStyle="1" w:styleId="ac">
    <w:name w:val="Подпись картинки"/>
    <w:basedOn w:val="aa"/>
    <w:link w:val="ad"/>
    <w:qFormat/>
    <w:rsid w:val="003477A9"/>
    <w:rPr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8F7965"/>
    <w:rPr>
      <w:rFonts w:ascii="Times New Roman" w:hAnsi="Times New Roman"/>
      <w:b/>
      <w:bCs/>
      <w:color w:val="4F81BD" w:themeColor="accent1"/>
      <w:sz w:val="24"/>
      <w:szCs w:val="18"/>
    </w:rPr>
  </w:style>
  <w:style w:type="character" w:customStyle="1" w:styleId="ad">
    <w:name w:val="Подпись картинки Знак"/>
    <w:basedOn w:val="ab"/>
    <w:link w:val="ac"/>
    <w:rsid w:val="003477A9"/>
    <w:rPr>
      <w:rFonts w:ascii="Times New Roman" w:hAnsi="Times New Roman"/>
      <w:b/>
      <w:bCs/>
      <w:color w:val="4F81BD" w:themeColor="accent1"/>
      <w:sz w:val="24"/>
      <w:szCs w:val="24"/>
    </w:rPr>
  </w:style>
  <w:style w:type="character" w:styleId="ae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8F796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  <w:style w:type="paragraph" w:styleId="af">
    <w:name w:val="header"/>
    <w:basedOn w:val="a"/>
    <w:link w:val="af0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5461AA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461AA"/>
    <w:rPr>
      <w:rFonts w:ascii="Times New Roman" w:hAnsi="Times New Roman"/>
      <w:sz w:val="24"/>
    </w:rPr>
  </w:style>
  <w:style w:type="paragraph" w:styleId="af3">
    <w:name w:val="TOC Heading"/>
    <w:basedOn w:val="1"/>
    <w:next w:val="a"/>
    <w:uiPriority w:val="39"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5">
    <w:name w:val="Для формул"/>
    <w:basedOn w:val="a"/>
    <w:link w:val="af6"/>
    <w:qFormat/>
    <w:rsid w:val="004276AC"/>
    <w:rPr>
      <w:rFonts w:ascii="Cambria Math" w:hAnsi="Cambria Math"/>
      <w:lang w:val="en-US"/>
    </w:rPr>
  </w:style>
  <w:style w:type="character" w:customStyle="1" w:styleId="af6">
    <w:name w:val="Для формул Знак"/>
    <w:basedOn w:val="a0"/>
    <w:link w:val="af5"/>
    <w:rsid w:val="004276AC"/>
    <w:rPr>
      <w:rFonts w:ascii="Cambria Math" w:hAnsi="Cambria Math"/>
      <w:sz w:val="24"/>
      <w:lang w:val="en-US"/>
    </w:rPr>
  </w:style>
  <w:style w:type="paragraph" w:styleId="af7">
    <w:name w:val="Document Map"/>
    <w:basedOn w:val="a"/>
    <w:link w:val="af8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8F7965"/>
    <w:rPr>
      <w:rFonts w:ascii="Times New Roman" w:eastAsiaTheme="majorEastAsia" w:hAnsi="Times New Roman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44;&#1086;&#1082;&#1091;&#1084;&#1077;&#1085;&#1090;&#1072;&#1094;&#1080;&#1103;%20&#1082;%20&#1087;&#1088;&#1086;&#1077;&#1082;&#1090;&#1091;%20(&#1087;&#1088;&#1086;&#1075;&#1072;)%201.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AA7447-2FB9-4A54-8E04-95DCF145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Документация к проекту (прога) 1.7.dotx</Template>
  <TotalTime>153</TotalTime>
  <Pages>10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Alekseev</dc:creator>
  <cp:lastModifiedBy>Aleksandr Alekseev</cp:lastModifiedBy>
  <cp:revision>10</cp:revision>
  <dcterms:created xsi:type="dcterms:W3CDTF">2022-07-19T14:59:00Z</dcterms:created>
  <dcterms:modified xsi:type="dcterms:W3CDTF">2022-07-19T17:45:00Z</dcterms:modified>
</cp:coreProperties>
</file>